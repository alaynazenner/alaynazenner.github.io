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7A93B" w14:textId="77777777" w:rsidR="00A62A61" w:rsidRDefault="004E2A77">
      <w:pPr>
        <w:pStyle w:val="Name"/>
      </w:pPr>
      <w:r>
        <w:t xml:space="preserve">Alayna </w:t>
      </w:r>
    </w:p>
    <w:p w14:paraId="73A42E79" w14:textId="77777777" w:rsidR="004E2A77" w:rsidRDefault="004E2A77">
      <w:pPr>
        <w:pStyle w:val="Name"/>
      </w:pPr>
      <w:r>
        <w:t>Zenner</w:t>
      </w:r>
    </w:p>
    <w:p w14:paraId="7C97C37A" w14:textId="66D281CD" w:rsidR="00A62A61" w:rsidRDefault="00AF1A94">
      <w:pPr>
        <w:pStyle w:val="ContactInfo"/>
      </w:pPr>
      <w:r>
        <w:fldChar w:fldCharType="begin"/>
      </w:r>
      <w:r>
        <w:instrText xml:space="preserve"> HYPERLINK "</w:instrText>
      </w:r>
      <w:r w:rsidRPr="00AF1A94">
        <w:instrText>http://bit.ly/38a57XB</w:instrText>
      </w:r>
      <w:r>
        <w:instrText xml:space="preserve">" </w:instrText>
      </w:r>
      <w:r>
        <w:fldChar w:fldCharType="separate"/>
      </w:r>
      <w:r w:rsidRPr="00D12136">
        <w:rPr>
          <w:rStyle w:val="Hyperlink"/>
        </w:rPr>
        <w:t>http://bit.ly/38a57XB</w:t>
      </w:r>
      <w:r>
        <w:fldChar w:fldCharType="end"/>
      </w:r>
      <w:r>
        <w:t xml:space="preserve"> | </w:t>
      </w:r>
      <w:r w:rsidR="004E2A77">
        <w:t xml:space="preserve">Washington State | (206) 599-9463 | </w:t>
      </w:r>
      <w:hyperlink r:id="rId7" w:history="1">
        <w:r w:rsidR="004E2A77" w:rsidRPr="005E3C6B">
          <w:rPr>
            <w:rStyle w:val="Hyperlink"/>
          </w:rPr>
          <w:t>alaynazenner20</w:t>
        </w:r>
        <w:r w:rsidR="004E2A77" w:rsidRPr="005E3C6B">
          <w:rPr>
            <w:rStyle w:val="Hyperlink"/>
          </w:rPr>
          <w:t>1</w:t>
        </w:r>
        <w:r w:rsidR="004E2A77" w:rsidRPr="005E3C6B">
          <w:rPr>
            <w:rStyle w:val="Hyperlink"/>
          </w:rPr>
          <w:t>9@gmail.com</w:t>
        </w:r>
      </w:hyperlink>
      <w:r>
        <w:rPr>
          <w:rStyle w:val="Hyperlink"/>
        </w:rPr>
        <w:t xml:space="preserve"> </w:t>
      </w:r>
      <w:r>
        <w:rPr>
          <w:rStyle w:val="Hyperlink"/>
          <w:u w:val="none"/>
        </w:rPr>
        <w:t xml:space="preserve"> </w:t>
      </w:r>
      <w:r w:rsidR="004E2A77">
        <w:tab/>
      </w:r>
    </w:p>
    <w:p w14:paraId="65331255" w14:textId="77777777" w:rsidR="00A62A61" w:rsidRDefault="00D668AA">
      <w:pPr>
        <w:pStyle w:val="Heading1"/>
      </w:pPr>
      <w:sdt>
        <w:sdtPr>
          <w:id w:val="-819804518"/>
          <w:placeholder>
            <w:docPart w:val="88197298334314459F05F9D236203918"/>
          </w:placeholder>
          <w:temporary/>
          <w:showingPlcHdr/>
          <w15:appearance w15:val="hidden"/>
        </w:sdtPr>
        <w:sdtEndPr/>
        <w:sdtContent>
          <w:r w:rsidR="00651938">
            <w:t>Skills Summary</w:t>
          </w:r>
        </w:sdtContent>
      </w:sdt>
    </w:p>
    <w:p w14:paraId="7353402F" w14:textId="5F8EE053" w:rsidR="004E2A77" w:rsidRDefault="004E2A77" w:rsidP="004E2A77">
      <w:pPr>
        <w:pStyle w:val="yiv6457361514ydp78f7b472public-draftstyledefault-unorderedlistitem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1D2228"/>
          <w:sz w:val="22"/>
          <w:szCs w:val="22"/>
        </w:rPr>
      </w:pPr>
      <w:r>
        <w:rPr>
          <w:rFonts w:asciiTheme="minorHAnsi" w:hAnsiTheme="minorHAnsi"/>
          <w:color w:val="1D2228"/>
          <w:sz w:val="22"/>
          <w:szCs w:val="22"/>
        </w:rPr>
        <w:t>HTML</w:t>
      </w:r>
      <w:r w:rsidR="003167EB">
        <w:rPr>
          <w:rFonts w:asciiTheme="minorHAnsi" w:hAnsiTheme="minorHAnsi"/>
          <w:color w:val="1D2228"/>
          <w:sz w:val="22"/>
          <w:szCs w:val="22"/>
        </w:rPr>
        <w:t xml:space="preserve">, </w:t>
      </w:r>
      <w:r>
        <w:rPr>
          <w:rFonts w:asciiTheme="minorHAnsi" w:hAnsiTheme="minorHAnsi"/>
          <w:color w:val="1D2228"/>
          <w:sz w:val="22"/>
          <w:szCs w:val="22"/>
        </w:rPr>
        <w:t>CSS</w:t>
      </w:r>
    </w:p>
    <w:p w14:paraId="27E7D0F6" w14:textId="06E08DEE" w:rsidR="003167EB" w:rsidRDefault="004E2A77" w:rsidP="004E2A77">
      <w:pPr>
        <w:pStyle w:val="yiv6457361514ydp78f7b472public-draftstyledefault-unorderedlistitem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1D2228"/>
          <w:sz w:val="22"/>
          <w:szCs w:val="22"/>
        </w:rPr>
      </w:pPr>
      <w:r>
        <w:rPr>
          <w:rFonts w:asciiTheme="minorHAnsi" w:hAnsiTheme="minorHAnsi"/>
          <w:color w:val="1D2228"/>
          <w:sz w:val="22"/>
          <w:szCs w:val="22"/>
        </w:rPr>
        <w:t>JavaScript, SQL</w:t>
      </w:r>
    </w:p>
    <w:p w14:paraId="5BD24E33" w14:textId="0CFED96D" w:rsidR="004E2A77" w:rsidRDefault="004E2A77" w:rsidP="004E2A77">
      <w:pPr>
        <w:pStyle w:val="yiv6457361514ydp78f7b472public-draftstyledefault-unorderedlistitem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1D2228"/>
          <w:sz w:val="22"/>
          <w:szCs w:val="22"/>
        </w:rPr>
      </w:pPr>
      <w:r>
        <w:rPr>
          <w:rFonts w:asciiTheme="minorHAnsi" w:hAnsiTheme="minorHAnsi"/>
          <w:color w:val="1D2228"/>
          <w:sz w:val="22"/>
          <w:szCs w:val="22"/>
        </w:rPr>
        <w:t>React</w:t>
      </w:r>
    </w:p>
    <w:p w14:paraId="2E0ECF93" w14:textId="77777777" w:rsidR="004E2A77" w:rsidRDefault="004E2A77" w:rsidP="004E2A77">
      <w:pPr>
        <w:pStyle w:val="yiv6457361514ydp78f7b472public-draftstyledefault-unorderedlistitem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1D2228"/>
          <w:sz w:val="22"/>
          <w:szCs w:val="22"/>
        </w:rPr>
      </w:pPr>
      <w:r>
        <w:rPr>
          <w:rFonts w:asciiTheme="minorHAnsi" w:hAnsiTheme="minorHAnsi"/>
          <w:color w:val="1D2228"/>
          <w:sz w:val="22"/>
          <w:szCs w:val="22"/>
        </w:rPr>
        <w:t>Git, GitHub</w:t>
      </w:r>
    </w:p>
    <w:p w14:paraId="093DF41A" w14:textId="77777777" w:rsidR="004E2A77" w:rsidRDefault="004E2A77" w:rsidP="004E2A77">
      <w:pPr>
        <w:pStyle w:val="yiv6457361514ydp78f7b472public-draftstyledefault-unorderedlistitem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1D2228"/>
          <w:sz w:val="22"/>
          <w:szCs w:val="22"/>
        </w:rPr>
      </w:pPr>
      <w:r>
        <w:rPr>
          <w:rFonts w:asciiTheme="minorHAnsi" w:hAnsiTheme="minorHAnsi"/>
          <w:color w:val="1D2228"/>
          <w:sz w:val="22"/>
          <w:szCs w:val="22"/>
        </w:rPr>
        <w:t>Customer Support</w:t>
      </w:r>
    </w:p>
    <w:p w14:paraId="28CA37AE" w14:textId="77777777" w:rsidR="004E2A77" w:rsidRPr="004E2A77" w:rsidRDefault="004E2A77" w:rsidP="004E2A77">
      <w:pPr>
        <w:pStyle w:val="yiv6457361514ydp78f7b472public-draftstyledefault-unorderedlistitem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1D2228"/>
          <w:sz w:val="22"/>
          <w:szCs w:val="22"/>
        </w:rPr>
      </w:pPr>
      <w:r>
        <w:rPr>
          <w:rFonts w:asciiTheme="minorHAnsi" w:hAnsiTheme="minorHAnsi"/>
          <w:color w:val="1D2228"/>
          <w:sz w:val="22"/>
          <w:szCs w:val="22"/>
        </w:rPr>
        <w:t>APIs</w:t>
      </w:r>
    </w:p>
    <w:p w14:paraId="146BA9D4" w14:textId="56621CFC" w:rsidR="00A62A61" w:rsidRPr="003167EB" w:rsidRDefault="004E2A77" w:rsidP="003167EB">
      <w:pPr>
        <w:pStyle w:val="yiv6457361514ydp78f7b472public-draftstyledefault-unorderedlistitem"/>
        <w:numPr>
          <w:ilvl w:val="0"/>
          <w:numId w:val="11"/>
        </w:numPr>
        <w:shd w:val="clear" w:color="auto" w:fill="FFFFFF"/>
        <w:rPr>
          <w:rFonts w:asciiTheme="minorHAnsi" w:hAnsiTheme="minorHAnsi"/>
          <w:color w:val="1D2228"/>
          <w:sz w:val="22"/>
          <w:szCs w:val="22"/>
        </w:rPr>
      </w:pPr>
      <w:r>
        <w:rPr>
          <w:rFonts w:asciiTheme="minorHAnsi" w:hAnsiTheme="minorHAnsi"/>
          <w:color w:val="1D2228"/>
          <w:sz w:val="22"/>
          <w:szCs w:val="22"/>
        </w:rPr>
        <w:t>Customer Service</w:t>
      </w:r>
    </w:p>
    <w:p w14:paraId="015EDE18" w14:textId="77777777" w:rsidR="00A62A61" w:rsidRDefault="004E2A77">
      <w:pPr>
        <w:pStyle w:val="Heading1"/>
      </w:pPr>
      <w:r>
        <w:t>Projects</w:t>
      </w:r>
    </w:p>
    <w:p w14:paraId="2F7AFB69" w14:textId="77777777" w:rsidR="004E2A77" w:rsidRDefault="004E2A77" w:rsidP="004E2A77">
      <w:pPr>
        <w:pStyle w:val="Heading4"/>
        <w:rPr>
          <w:rFonts w:asciiTheme="minorHAnsi" w:hAnsiTheme="minorHAnsi"/>
        </w:rPr>
        <w:sectPr w:rsidR="004E2A77">
          <w:headerReference w:type="default" r:id="rId8"/>
          <w:headerReference w:type="first" r:id="rId9"/>
          <w:pgSz w:w="12240" w:h="15840"/>
          <w:pgMar w:top="1152" w:right="1123" w:bottom="1195" w:left="1123" w:header="432" w:footer="720" w:gutter="0"/>
          <w:cols w:space="720"/>
          <w:titlePg/>
          <w:docGrid w:linePitch="360"/>
        </w:sectPr>
      </w:pPr>
    </w:p>
    <w:p w14:paraId="1C0BC9EF" w14:textId="77777777" w:rsidR="004E2A77" w:rsidRPr="00785403" w:rsidRDefault="004E2A77" w:rsidP="004E2A77">
      <w:pPr>
        <w:pStyle w:val="Heading4"/>
        <w:rPr>
          <w:rFonts w:asciiTheme="minorHAnsi" w:hAnsiTheme="minorHAnsi"/>
        </w:rPr>
      </w:pPr>
      <w:r w:rsidRPr="00785403">
        <w:rPr>
          <w:rFonts w:asciiTheme="minorHAnsi" w:hAnsiTheme="minorHAnsi"/>
        </w:rPr>
        <w:t xml:space="preserve">Space station website </w:t>
      </w:r>
    </w:p>
    <w:p w14:paraId="0B4E8C30" w14:textId="77777777" w:rsidR="004E2A77" w:rsidRDefault="004E2A77" w:rsidP="004E2A77">
      <w:r w:rsidRPr="00785403">
        <w:t>Built with HTML</w:t>
      </w:r>
      <w:r>
        <w:t xml:space="preserve"> and CSS, this </w:t>
      </w:r>
    </w:p>
    <w:p w14:paraId="5F64CBAA" w14:textId="77777777" w:rsidR="004E2A77" w:rsidRPr="00785403" w:rsidRDefault="004E2A77" w:rsidP="004E2A77">
      <w:r>
        <w:t>Was the first website I ever built.</w:t>
      </w:r>
    </w:p>
    <w:p w14:paraId="38E6201F" w14:textId="77777777" w:rsidR="004E2A77" w:rsidRPr="00785403" w:rsidRDefault="00D668AA" w:rsidP="004E2A77">
      <w:pPr>
        <w:pStyle w:val="Heading5"/>
        <w:rPr>
          <w:rFonts w:asciiTheme="minorHAnsi" w:hAnsiTheme="minorHAnsi"/>
        </w:rPr>
      </w:pPr>
      <w:hyperlink r:id="rId10" w:history="1">
        <w:r w:rsidR="004E2A77" w:rsidRPr="00785403">
          <w:rPr>
            <w:rStyle w:val="Hyperlink"/>
            <w:rFonts w:asciiTheme="minorHAnsi" w:hAnsiTheme="minorHAnsi"/>
          </w:rPr>
          <w:t>https://bit.ly/32uESZK</w:t>
        </w:r>
      </w:hyperlink>
    </w:p>
    <w:p w14:paraId="6F6B21DF" w14:textId="77777777" w:rsidR="004E2A77" w:rsidRPr="00785403" w:rsidRDefault="004E2A77" w:rsidP="004E2A77"/>
    <w:p w14:paraId="7BFF5554" w14:textId="77777777" w:rsidR="004E2A77" w:rsidRDefault="004E2A77" w:rsidP="004E2A77">
      <w:pPr>
        <w:rPr>
          <w:b/>
          <w:bCs/>
        </w:rPr>
      </w:pPr>
      <w:r w:rsidRPr="00785403">
        <w:rPr>
          <w:b/>
          <w:bCs/>
        </w:rPr>
        <w:t>WEATHER APP</w:t>
      </w:r>
    </w:p>
    <w:p w14:paraId="0D797852" w14:textId="77777777" w:rsidR="004E2A77" w:rsidRPr="00785403" w:rsidRDefault="004E2A77" w:rsidP="004E2A77">
      <w:r w:rsidRPr="00785403">
        <w:t>Built with HTML/CSS and JavaScript</w:t>
      </w:r>
      <w:r>
        <w:t xml:space="preserve"> I </w:t>
      </w:r>
    </w:p>
    <w:p w14:paraId="08099E8F" w14:textId="110D0C93" w:rsidR="004E2A77" w:rsidRPr="00785403" w:rsidRDefault="003167EB" w:rsidP="004E2A77">
      <w:pPr>
        <w:rPr>
          <w:b/>
          <w:bCs/>
        </w:rPr>
      </w:pPr>
      <w:r>
        <w:rPr>
          <w:b/>
          <w:bCs/>
        </w:rPr>
        <w:t>COVID-19 TRACKER</w:t>
      </w:r>
    </w:p>
    <w:p w14:paraId="23045AB9" w14:textId="77777777" w:rsidR="003167EB" w:rsidRDefault="004E2A77" w:rsidP="004E2A77">
      <w:r w:rsidRPr="00785403">
        <w:t>Built with HTML/CS</w:t>
      </w:r>
      <w:r w:rsidR="003167EB">
        <w:t xml:space="preserve">S, JavaScript and React. </w:t>
      </w:r>
    </w:p>
    <w:p w14:paraId="74149356" w14:textId="1FE4AE6D" w:rsidR="004E2A77" w:rsidRPr="00785403" w:rsidRDefault="004E2A77" w:rsidP="004E2A77">
      <w:r>
        <w:t xml:space="preserve"> </w:t>
      </w:r>
    </w:p>
    <w:p w14:paraId="54653DB5" w14:textId="77777777" w:rsidR="004E2A77" w:rsidRPr="00785403" w:rsidRDefault="004E2A77" w:rsidP="004E2A77"/>
    <w:p w14:paraId="4AFD1F25" w14:textId="75510E2D" w:rsidR="004E2A77" w:rsidRPr="00785403" w:rsidRDefault="003167EB" w:rsidP="004E2A77">
      <w:pPr>
        <w:rPr>
          <w:b/>
          <w:bCs/>
        </w:rPr>
      </w:pPr>
      <w:r>
        <w:rPr>
          <w:b/>
          <w:bCs/>
        </w:rPr>
        <w:t>PIZZA ORDERING APPLICATION</w:t>
      </w:r>
    </w:p>
    <w:p w14:paraId="577F741D" w14:textId="0E211355" w:rsidR="004E2A77" w:rsidRDefault="004E2A77" w:rsidP="003167EB">
      <w:r w:rsidRPr="00785403">
        <w:t>Built with HTML/CSS and Vanilla JavaScri</w:t>
      </w:r>
      <w:r w:rsidR="003167EB">
        <w:t xml:space="preserve">pt.  </w:t>
      </w:r>
    </w:p>
    <w:p w14:paraId="25EF6D63" w14:textId="0A10E451" w:rsidR="003167EB" w:rsidRDefault="003167EB" w:rsidP="003167EB">
      <w:hyperlink r:id="rId11" w:history="1">
        <w:r w:rsidRPr="00D12136">
          <w:rPr>
            <w:rStyle w:val="Hyperlink"/>
          </w:rPr>
          <w:t>http://bit.ly/2WeDC9E</w:t>
        </w:r>
      </w:hyperlink>
      <w:r>
        <w:t xml:space="preserve"> </w:t>
      </w:r>
    </w:p>
    <w:p w14:paraId="1BB73F52" w14:textId="4F965224" w:rsidR="003167EB" w:rsidRDefault="003167EB" w:rsidP="003167EB">
      <w:pPr>
        <w:sectPr w:rsidR="003167EB" w:rsidSect="004E2A77">
          <w:type w:val="continuous"/>
          <w:pgSz w:w="12240" w:h="15840"/>
          <w:pgMar w:top="1152" w:right="1123" w:bottom="1195" w:left="1123" w:header="432" w:footer="720" w:gutter="0"/>
          <w:cols w:num="2" w:space="720"/>
          <w:titlePg/>
          <w:docGrid w:linePitch="360"/>
        </w:sectPr>
      </w:pPr>
    </w:p>
    <w:p w14:paraId="6004E1B0" w14:textId="77777777" w:rsidR="004E2A77" w:rsidRPr="00785403" w:rsidRDefault="004E2A77" w:rsidP="004E2A77">
      <w:r w:rsidRPr="00785403">
        <w:t xml:space="preserve">Also used </w:t>
      </w:r>
      <w:proofErr w:type="spellStart"/>
      <w:r w:rsidRPr="00785403">
        <w:t>OpenWeather</w:t>
      </w:r>
      <w:proofErr w:type="spellEnd"/>
      <w:r w:rsidRPr="00785403">
        <w:t xml:space="preserve"> API</w:t>
      </w:r>
      <w:r>
        <w:t xml:space="preserve"> </w:t>
      </w:r>
    </w:p>
    <w:p w14:paraId="3652FFEB" w14:textId="77777777" w:rsidR="004E2A77" w:rsidRPr="00785403" w:rsidRDefault="00D668AA" w:rsidP="004E2A77">
      <w:hyperlink r:id="rId12" w:history="1">
        <w:r w:rsidR="004E2A77" w:rsidRPr="00785403">
          <w:rPr>
            <w:rStyle w:val="Hyperlink"/>
          </w:rPr>
          <w:t>https://bit.ly/2U8DUhi</w:t>
        </w:r>
      </w:hyperlink>
    </w:p>
    <w:p w14:paraId="2930B230" w14:textId="77777777" w:rsidR="004E2A77" w:rsidRDefault="004E2A77" w:rsidP="004E2A77">
      <w:pPr>
        <w:pStyle w:val="Heading1"/>
      </w:pPr>
    </w:p>
    <w:p w14:paraId="4C30B0C8" w14:textId="77777777" w:rsidR="004E2A77" w:rsidRDefault="00D668AA" w:rsidP="004E2A77">
      <w:pPr>
        <w:pStyle w:val="Heading1"/>
      </w:pPr>
      <w:sdt>
        <w:sdtPr>
          <w:id w:val="-1150367223"/>
          <w:placeholder>
            <w:docPart w:val="7B3EFD051B154E43AEEEA06F6C2AEFC6"/>
          </w:placeholder>
          <w:temporary/>
          <w:showingPlcHdr/>
          <w15:appearance w15:val="hidden"/>
        </w:sdtPr>
        <w:sdtEndPr/>
        <w:sdtContent>
          <w:r w:rsidR="004E2A77">
            <w:t>Education</w:t>
          </w:r>
        </w:sdtContent>
      </w:sdt>
    </w:p>
    <w:p w14:paraId="02FABE3A" w14:textId="77777777" w:rsidR="004E2A77" w:rsidRDefault="004E2A77" w:rsidP="004E2A77">
      <w:pPr>
        <w:pStyle w:val="Heading2"/>
      </w:pPr>
      <w:r>
        <w:t>Bachelor’s degree in Information Technology | March 2021</w:t>
      </w:r>
    </w:p>
    <w:p w14:paraId="68607B2E" w14:textId="77777777" w:rsidR="00A62A61" w:rsidRDefault="004E2A77" w:rsidP="004E2A77">
      <w:r>
        <w:t xml:space="preserve">I am graduating from </w:t>
      </w:r>
      <w:r w:rsidRPr="004E2A77">
        <w:t>Northern Arizona University</w:t>
      </w:r>
      <w:r>
        <w:t xml:space="preserve">. </w:t>
      </w:r>
    </w:p>
    <w:p w14:paraId="586271D2" w14:textId="77777777" w:rsidR="004E2A77" w:rsidRDefault="004E2A77" w:rsidP="004E2A77"/>
    <w:p w14:paraId="53B57B86" w14:textId="008ED7AC" w:rsidR="004E2A77" w:rsidRDefault="004E2A77" w:rsidP="004E2A77">
      <w:pPr>
        <w:pStyle w:val="Heading2"/>
      </w:pPr>
      <w:r>
        <w:t xml:space="preserve">The Tech Academy Coding Bootcamp | </w:t>
      </w:r>
      <w:r w:rsidR="003167EB">
        <w:t>December</w:t>
      </w:r>
      <w:r>
        <w:t xml:space="preserve"> 2020</w:t>
      </w:r>
    </w:p>
    <w:p w14:paraId="7450B5A5" w14:textId="77777777" w:rsidR="004E2A77" w:rsidRDefault="004E2A77" w:rsidP="004E2A77">
      <w:r>
        <w:t xml:space="preserve">I graduated from The Tech Academy’s front-end developer bootcamp in November of 2020. </w:t>
      </w:r>
    </w:p>
    <w:sectPr w:rsidR="004E2A77" w:rsidSect="004E2A77">
      <w:type w:val="continuous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FB222" w14:textId="77777777" w:rsidR="00D668AA" w:rsidRDefault="00D668AA">
      <w:pPr>
        <w:spacing w:after="0" w:line="240" w:lineRule="auto"/>
      </w:pPr>
      <w:r>
        <w:separator/>
      </w:r>
    </w:p>
  </w:endnote>
  <w:endnote w:type="continuationSeparator" w:id="0">
    <w:p w14:paraId="7F8E9881" w14:textId="77777777" w:rsidR="00D668AA" w:rsidRDefault="00D66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6CE59E" w14:textId="77777777" w:rsidR="00D668AA" w:rsidRDefault="00D668AA">
      <w:pPr>
        <w:spacing w:after="0" w:line="240" w:lineRule="auto"/>
      </w:pPr>
      <w:r>
        <w:separator/>
      </w:r>
    </w:p>
  </w:footnote>
  <w:footnote w:type="continuationSeparator" w:id="0">
    <w:p w14:paraId="5D0DD1DB" w14:textId="77777777" w:rsidR="00D668AA" w:rsidRDefault="00D66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11F27" w14:textId="77777777" w:rsidR="00A62A61" w:rsidRDefault="00651938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A27250F" wp14:editId="0AC5819A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B79865E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BC65E" w14:textId="77777777" w:rsidR="00A62A61" w:rsidRDefault="00651938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609998E" wp14:editId="4954C7A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C8C7EE9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C0E0336"/>
    <w:multiLevelType w:val="multilevel"/>
    <w:tmpl w:val="9E28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77"/>
    <w:rsid w:val="003167EB"/>
    <w:rsid w:val="004E2A77"/>
    <w:rsid w:val="00651938"/>
    <w:rsid w:val="007F2ABA"/>
    <w:rsid w:val="00A62A61"/>
    <w:rsid w:val="00AF1A94"/>
    <w:rsid w:val="00C30CB2"/>
    <w:rsid w:val="00D6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C644F"/>
  <w15:chartTrackingRefBased/>
  <w15:docId w15:val="{728793D6-7C4D-2F48-9DCC-B798CFB5B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4E2A77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A77"/>
    <w:rPr>
      <w:color w:val="605E5C"/>
      <w:shd w:val="clear" w:color="auto" w:fill="E1DFDD"/>
    </w:rPr>
  </w:style>
  <w:style w:type="paragraph" w:customStyle="1" w:styleId="yiv6457361514ydp78f7b472public-draftstyledefault-unorderedlistitem">
    <w:name w:val="yiv6457361514ydp78f7b472public-draftstyledefault-unorderedlistitem"/>
    <w:basedOn w:val="Normal"/>
    <w:rsid w:val="004E2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167EB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aynazenner2019@gmail.com" TargetMode="External"/><Relationship Id="rId12" Type="http://schemas.openxmlformats.org/officeDocument/2006/relationships/hyperlink" Target="https://bit.ly/2U8DUh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it.ly/2WeDC9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it.ly/32uESZK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aynazenner/Library/Containers/com.microsoft.Word/Data/Library/Application%20Support/Microsoft/Office/16.0/DTS/Search/%7bFD52BC83-D280-2949-B24B-6C05182FAF0B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197298334314459F05F9D236203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1C1C4-1463-F144-8FB9-302524BAC54D}"/>
      </w:docPartPr>
      <w:docPartBody>
        <w:p w:rsidR="00131B59" w:rsidRDefault="00454123">
          <w:pPr>
            <w:pStyle w:val="88197298334314459F05F9D236203918"/>
          </w:pPr>
          <w:r>
            <w:t>Skills Summary</w:t>
          </w:r>
        </w:p>
      </w:docPartBody>
    </w:docPart>
    <w:docPart>
      <w:docPartPr>
        <w:name w:val="7B3EFD051B154E43AEEEA06F6C2AE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E3FCA-7BA2-8F4D-8A86-4ABAEE441FC5}"/>
      </w:docPartPr>
      <w:docPartBody>
        <w:p w:rsidR="00131B59" w:rsidRDefault="00344623" w:rsidP="00344623">
          <w:pPr>
            <w:pStyle w:val="7B3EFD051B154E43AEEEA06F6C2AEFC6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23"/>
    <w:rsid w:val="00131B59"/>
    <w:rsid w:val="00344623"/>
    <w:rsid w:val="00454123"/>
    <w:rsid w:val="007D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197298334314459F05F9D236203918">
    <w:name w:val="88197298334314459F05F9D236203918"/>
  </w:style>
  <w:style w:type="paragraph" w:customStyle="1" w:styleId="7B3EFD051B154E43AEEEA06F6C2AEFC6">
    <w:name w:val="7B3EFD051B154E43AEEEA06F6C2AEFC6"/>
    <w:rsid w:val="003446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{FD52BC83-D280-2949-B24B-6C05182FAF0B}tf10002079.dotx</Template>
  <TotalTime>3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Zenner, Alayna</cp:lastModifiedBy>
  <cp:revision>3</cp:revision>
  <dcterms:created xsi:type="dcterms:W3CDTF">2020-12-15T17:14:00Z</dcterms:created>
  <dcterms:modified xsi:type="dcterms:W3CDTF">2020-12-15T17:19:00Z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